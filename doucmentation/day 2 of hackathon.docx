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9A71" w14:textId="679C4091" w:rsidR="001C540D" w:rsidRDefault="00A06FBB">
      <w:pPr>
        <w:pStyle w:val="Heading1"/>
      </w:pPr>
      <w:r>
        <w:t xml:space="preserve">Day </w:t>
      </w:r>
      <w:r w:rsidR="00EA4248">
        <w:t>2</w:t>
      </w:r>
      <w:r w:rsidR="002E1E2D">
        <w:t xml:space="preserve"> </w:t>
      </w:r>
      <w:r w:rsidR="00BB2E9B">
        <w:t xml:space="preserve">of </w:t>
      </w:r>
      <w:r w:rsidR="008B030F">
        <w:t xml:space="preserve">7 day hackathon </w:t>
      </w:r>
    </w:p>
    <w:p w14:paraId="63F3739A" w14:textId="77777777" w:rsidR="005678D3" w:rsidRPr="005678D3" w:rsidRDefault="005678D3" w:rsidP="005678D3"/>
    <w:p w14:paraId="5A3A6211" w14:textId="1C9652E0" w:rsidR="001C540D" w:rsidRDefault="00F53256">
      <w:pPr>
        <w:pStyle w:val="ListBullet"/>
      </w:pPr>
      <w:r>
        <w:t xml:space="preserve">Structure of </w:t>
      </w:r>
      <w:proofErr w:type="spellStart"/>
      <w:r>
        <w:t>e.commerce</w:t>
      </w:r>
      <w:proofErr w:type="spellEnd"/>
      <w:r>
        <w:t xml:space="preserve"> web</w:t>
      </w:r>
    </w:p>
    <w:p w14:paraId="095245F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 xml:space="preserve">E-commerce website </w:t>
      </w:r>
      <w:proofErr w:type="spellStart"/>
      <w:r>
        <w:t>ka</w:t>
      </w:r>
      <w:proofErr w:type="spellEnd"/>
      <w:r>
        <w:t xml:space="preserve"> complete structure define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, </w:t>
      </w:r>
      <w:proofErr w:type="spellStart"/>
      <w:r>
        <w:t>humein</w:t>
      </w:r>
      <w:proofErr w:type="spellEnd"/>
      <w:r>
        <w:t xml:space="preserve"> do main </w:t>
      </w:r>
      <w:proofErr w:type="spellStart"/>
      <w:r>
        <w:t>cheezein</w:t>
      </w:r>
      <w:proofErr w:type="spellEnd"/>
      <w:r>
        <w:t xml:space="preserve"> design </w:t>
      </w:r>
      <w:proofErr w:type="spellStart"/>
      <w:r>
        <w:t>karni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>:</w:t>
      </w:r>
    </w:p>
    <w:p w14:paraId="345298E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FC19C87" w14:textId="51E87040" w:rsidR="00AA1298" w:rsidRDefault="00AA1298" w:rsidP="00AA1298">
      <w:pPr>
        <w:pStyle w:val="ListBullet"/>
        <w:numPr>
          <w:ilvl w:val="0"/>
          <w:numId w:val="5"/>
        </w:numPr>
      </w:pPr>
      <w:r>
        <w:t>Frontend (UI/UX)</w:t>
      </w:r>
    </w:p>
    <w:p w14:paraId="219EDE7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6C9DCB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9243B21" w14:textId="085BA6CD" w:rsidR="00AA1298" w:rsidRDefault="00AA1298" w:rsidP="00AA1298">
      <w:pPr>
        <w:pStyle w:val="ListBullet"/>
        <w:numPr>
          <w:ilvl w:val="0"/>
          <w:numId w:val="5"/>
        </w:numPr>
      </w:pPr>
      <w:r>
        <w:t xml:space="preserve">Backend (Sanity CMS </w:t>
      </w:r>
      <w:proofErr w:type="spellStart"/>
      <w:r>
        <w:t>ya</w:t>
      </w:r>
      <w:proofErr w:type="spellEnd"/>
      <w:r>
        <w:t xml:space="preserve"> koi </w:t>
      </w:r>
      <w:proofErr w:type="spellStart"/>
      <w:r>
        <w:t>aur</w:t>
      </w:r>
      <w:proofErr w:type="spellEnd"/>
      <w:r>
        <w:t xml:space="preserve"> service)</w:t>
      </w:r>
    </w:p>
    <w:p w14:paraId="2DFD501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9F703F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45FBA4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779FB54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098954B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48332D0" w14:textId="7C6F3A98" w:rsidR="00AA1298" w:rsidRDefault="00AA1298" w:rsidP="00AA1298">
      <w:pPr>
        <w:pStyle w:val="ListBullet"/>
        <w:numPr>
          <w:ilvl w:val="0"/>
          <w:numId w:val="6"/>
        </w:numPr>
      </w:pPr>
      <w:r>
        <w:t>Frontend (UI/UX)</w:t>
      </w:r>
    </w:p>
    <w:p w14:paraId="684142F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AB2925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 xml:space="preserve">Frontend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dikhne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part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interactive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Isme</w:t>
      </w:r>
      <w:proofErr w:type="spellEnd"/>
      <w:r>
        <w:t xml:space="preserve"> pages </w:t>
      </w:r>
      <w:proofErr w:type="spellStart"/>
      <w:r>
        <w:t>aur</w:t>
      </w:r>
      <w:proofErr w:type="spellEnd"/>
      <w:r>
        <w:t xml:space="preserve"> components </w:t>
      </w:r>
      <w:proofErr w:type="spellStart"/>
      <w:r>
        <w:t>ka</w:t>
      </w:r>
      <w:proofErr w:type="spellEnd"/>
      <w:r>
        <w:t xml:space="preserve"> proper structure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>:</w:t>
      </w:r>
    </w:p>
    <w:p w14:paraId="1FA4C53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F2E658A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Pages</w:t>
      </w:r>
    </w:p>
    <w:p w14:paraId="01FA061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FC8B1F0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Home Page</w:t>
      </w:r>
    </w:p>
    <w:p w14:paraId="015F41A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E653DB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Hero section (Featured products, sales, discounts, etc.).</w:t>
      </w:r>
    </w:p>
    <w:p w14:paraId="4CFD5DD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F06B80F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Categories display.</w:t>
      </w:r>
    </w:p>
    <w:p w14:paraId="2FCFE9F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64EC23A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Trending/New Arrivals products section.</w:t>
      </w:r>
    </w:p>
    <w:p w14:paraId="267E18B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E860E2C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Testimonials or reviews section.</w:t>
      </w:r>
    </w:p>
    <w:p w14:paraId="07DA9FF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93711A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0AE295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Shop Page (Product Listing)</w:t>
      </w:r>
    </w:p>
    <w:p w14:paraId="34749C0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891FBC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Filters (price range, categories, ratings).</w:t>
      </w:r>
    </w:p>
    <w:p w14:paraId="1374DAB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4F7A9C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Search bar for product search.</w:t>
      </w:r>
    </w:p>
    <w:p w14:paraId="2C38DE1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CAD8F19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Product grid with images, names, and prices.</w:t>
      </w:r>
    </w:p>
    <w:p w14:paraId="49576B0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9B1C72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4330F2B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Product Detail Page</w:t>
      </w:r>
    </w:p>
    <w:p w14:paraId="65D9CE3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FC82B74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Detailed product view:</w:t>
      </w:r>
    </w:p>
    <w:p w14:paraId="6D37F26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65C5861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Images (carousel).</w:t>
      </w:r>
    </w:p>
    <w:p w14:paraId="6FB742C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48A89D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Price, description, specifications.</w:t>
      </w:r>
    </w:p>
    <w:p w14:paraId="31D6CF0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8D0214C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Add to cart button.</w:t>
      </w:r>
    </w:p>
    <w:p w14:paraId="039A227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B2948D5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Reviews and ratings.</w:t>
      </w:r>
    </w:p>
    <w:p w14:paraId="09DBFB2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73EF6F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595158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366E368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Cart Page</w:t>
      </w:r>
    </w:p>
    <w:p w14:paraId="7D2EFC0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E884E7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List of selected items.</w:t>
      </w:r>
    </w:p>
    <w:p w14:paraId="1E364F7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4928EB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Quantity update option.</w:t>
      </w:r>
    </w:p>
    <w:p w14:paraId="25792B0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474F97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Total price calculation.</w:t>
      </w:r>
    </w:p>
    <w:p w14:paraId="069269F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9F75975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Proceed to checkout button.</w:t>
      </w:r>
    </w:p>
    <w:p w14:paraId="612FB09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D96C84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C8E3ECF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Checkout Page</w:t>
      </w:r>
    </w:p>
    <w:p w14:paraId="180C5E2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D848E34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Billing and shipping address form.</w:t>
      </w:r>
    </w:p>
    <w:p w14:paraId="515035C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D2C3225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Payment options (e.g., Credit Card, PayPal).</w:t>
      </w:r>
    </w:p>
    <w:p w14:paraId="738C6BE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D14CBD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1DDF80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Contact Us Page</w:t>
      </w:r>
    </w:p>
    <w:p w14:paraId="4B80686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8310A30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Contact form (name, email, message).</w:t>
      </w:r>
    </w:p>
    <w:p w14:paraId="2C6088B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E698D94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Business information (email, phone, address).</w:t>
      </w:r>
    </w:p>
    <w:p w14:paraId="026929F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77C330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2BECA99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About Us Page</w:t>
      </w:r>
    </w:p>
    <w:p w14:paraId="3C6F106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BD4D11B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Information about the company, mission, and vision.</w:t>
      </w:r>
    </w:p>
    <w:p w14:paraId="7E66A73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328C6F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E6696A1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User Account Pages</w:t>
      </w:r>
    </w:p>
    <w:p w14:paraId="10AD533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45F2034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Login/Register page.</w:t>
      </w:r>
    </w:p>
    <w:p w14:paraId="30634AF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C3F20DE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Profile page (user details, order history).</w:t>
      </w:r>
    </w:p>
    <w:p w14:paraId="4CDCE79F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1AEAC1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50C7BFE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Admin Dashboard (if required)</w:t>
      </w:r>
    </w:p>
    <w:p w14:paraId="3AFD9B5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E3DFB54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Add/edit products.</w:t>
      </w:r>
    </w:p>
    <w:p w14:paraId="1ADF965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E984741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View orders.</w:t>
      </w:r>
    </w:p>
    <w:p w14:paraId="02F2377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145D80C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Manage users.</w:t>
      </w:r>
    </w:p>
    <w:p w14:paraId="0F7E10B8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2540A7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D22EDE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00D4288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57F0995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4378BC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Components</w:t>
      </w:r>
    </w:p>
    <w:p w14:paraId="21FA1DB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353002D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Header (Logo, navigation menu, cart icon, search bar).</w:t>
      </w:r>
    </w:p>
    <w:p w14:paraId="723A7A2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86C8EF8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Footer (Links, social media icons, copyright info).</w:t>
      </w:r>
    </w:p>
    <w:p w14:paraId="07B59C7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D40F319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Product Card (used in shop and homepage).</w:t>
      </w:r>
    </w:p>
    <w:p w14:paraId="1FBAECD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11B9C29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Modal for login/register or quick product view.</w:t>
      </w:r>
    </w:p>
    <w:p w14:paraId="7B42BE5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A8DDE1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F8DC5D6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328FC0D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FE68E8A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Technologies for Frontend</w:t>
      </w:r>
    </w:p>
    <w:p w14:paraId="5AF71D1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5232CAE" w14:textId="77777777" w:rsidR="00AA1298" w:rsidRDefault="00AA1298" w:rsidP="00AD5CA8">
      <w:pPr>
        <w:pStyle w:val="ListBullet"/>
        <w:numPr>
          <w:ilvl w:val="0"/>
          <w:numId w:val="0"/>
        </w:numPr>
      </w:pPr>
      <w:r>
        <w:t xml:space="preserve">Framework: </w:t>
      </w:r>
      <w:proofErr w:type="spellStart"/>
      <w:r>
        <w:t>React.js</w:t>
      </w:r>
      <w:proofErr w:type="spellEnd"/>
      <w:r>
        <w:t xml:space="preserve"> or </w:t>
      </w:r>
      <w:proofErr w:type="spellStart"/>
      <w:r>
        <w:t>Next.js</w:t>
      </w:r>
      <w:proofErr w:type="spellEnd"/>
      <w:r>
        <w:t xml:space="preserve"> (for SSR).</w:t>
      </w:r>
    </w:p>
    <w:p w14:paraId="4175F3B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512970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Styling:</w:t>
      </w:r>
    </w:p>
    <w:p w14:paraId="1538DD8F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1986DA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CSS-in-JS libraries (e.g., Tailwind CSS, Styled Components).</w:t>
      </w:r>
    </w:p>
    <w:p w14:paraId="0FB343B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B395EC1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UI Libraries (e.g., Material-UI, Ant Design).</w:t>
      </w:r>
    </w:p>
    <w:p w14:paraId="12F4F07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9B939A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1E4A4C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B91AD6D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19D21BA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C7B9F40" w14:textId="3463EE8C" w:rsidR="00AA1298" w:rsidRDefault="00AA1298" w:rsidP="00AA1298">
      <w:pPr>
        <w:pStyle w:val="ListBullet"/>
        <w:numPr>
          <w:ilvl w:val="0"/>
          <w:numId w:val="6"/>
        </w:numPr>
      </w:pPr>
      <w:r>
        <w:t>Backend (Sanity CMS)</w:t>
      </w:r>
    </w:p>
    <w:p w14:paraId="1D991BF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5D291AC" w14:textId="77777777" w:rsidR="00AA1298" w:rsidRDefault="00AA1298" w:rsidP="00AD5CA8">
      <w:pPr>
        <w:pStyle w:val="ListBullet"/>
        <w:numPr>
          <w:ilvl w:val="0"/>
          <w:numId w:val="0"/>
        </w:numPr>
      </w:pPr>
      <w:r>
        <w:t xml:space="preserve">Backend data </w:t>
      </w:r>
      <w:proofErr w:type="spellStart"/>
      <w:r>
        <w:t>ko</w:t>
      </w:r>
      <w:proofErr w:type="spellEnd"/>
      <w:r>
        <w:t xml:space="preserve"> manage </w:t>
      </w:r>
      <w:proofErr w:type="spellStart"/>
      <w:r>
        <w:t>aur</w:t>
      </w:r>
      <w:proofErr w:type="spellEnd"/>
      <w:r>
        <w:t xml:space="preserve"> process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Sanity CMS </w:t>
      </w:r>
      <w:proofErr w:type="spellStart"/>
      <w:r>
        <w:t>ek</w:t>
      </w:r>
      <w:proofErr w:type="spellEnd"/>
      <w:r>
        <w:t xml:space="preserve"> content management service </w:t>
      </w:r>
      <w:proofErr w:type="spellStart"/>
      <w:r>
        <w:t>hai</w:t>
      </w:r>
      <w:proofErr w:type="spellEnd"/>
      <w:r>
        <w:t xml:space="preserve"> jo backend </w:t>
      </w:r>
      <w:proofErr w:type="spellStart"/>
      <w:r>
        <w:t>ki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karega</w:t>
      </w:r>
      <w:proofErr w:type="spellEnd"/>
      <w:r>
        <w:t>.</w:t>
      </w:r>
    </w:p>
    <w:p w14:paraId="4A2B3D2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7D556C1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Structure of Sanity Backend</w:t>
      </w:r>
    </w:p>
    <w:p w14:paraId="4E6E31A8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473EA7F" w14:textId="78C333C4" w:rsidR="00AA1298" w:rsidRDefault="00AA1298" w:rsidP="00AA1298">
      <w:pPr>
        <w:pStyle w:val="ListBullet"/>
        <w:numPr>
          <w:ilvl w:val="0"/>
          <w:numId w:val="7"/>
        </w:numPr>
      </w:pPr>
      <w:r>
        <w:t>Schemas</w:t>
      </w:r>
    </w:p>
    <w:p w14:paraId="1DF7FCA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DA374F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Products:</w:t>
      </w:r>
    </w:p>
    <w:p w14:paraId="12CA343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2411231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Name, description, price, category, images, stock availability.</w:t>
      </w:r>
    </w:p>
    <w:p w14:paraId="4563CC3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09D97A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8D05E7A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Categories:</w:t>
      </w:r>
    </w:p>
    <w:p w14:paraId="4CC5429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699682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Name, image, description.</w:t>
      </w:r>
    </w:p>
    <w:p w14:paraId="063CDE2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8237D6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48E75DE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Users:</w:t>
      </w:r>
    </w:p>
    <w:p w14:paraId="584C87E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B05D8D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Name, email, password (hashed), orders.</w:t>
      </w:r>
    </w:p>
    <w:p w14:paraId="7A5BC37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D66512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944CD9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Orders:</w:t>
      </w:r>
    </w:p>
    <w:p w14:paraId="6F8FF41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09324B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Order ID, products, total price, user details, shipping address, status.</w:t>
      </w:r>
    </w:p>
    <w:p w14:paraId="27F35F2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E967EF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E918B4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09823B8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79EFAED" w14:textId="0A8836AE" w:rsidR="00AA1298" w:rsidRDefault="00AA1298" w:rsidP="00AA1298">
      <w:pPr>
        <w:pStyle w:val="ListBullet"/>
        <w:numPr>
          <w:ilvl w:val="0"/>
          <w:numId w:val="7"/>
        </w:numPr>
      </w:pPr>
      <w:r>
        <w:t>Content Management</w:t>
      </w:r>
    </w:p>
    <w:p w14:paraId="790D089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40FBFC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Admin can add/edit/delete products, categories, etc.</w:t>
      </w:r>
    </w:p>
    <w:p w14:paraId="6B3C37C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03510B6" w14:textId="572F9418" w:rsidR="00AA1298" w:rsidRDefault="00AA1298" w:rsidP="00AD5CA8">
      <w:pPr>
        <w:pStyle w:val="ListBullet"/>
        <w:numPr>
          <w:ilvl w:val="0"/>
          <w:numId w:val="0"/>
        </w:numPr>
      </w:pPr>
      <w:r>
        <w:t>Real-time updates to the frontend through Sanity’s GROQ queries.</w:t>
      </w:r>
    </w:p>
    <w:p w14:paraId="0ECEBEC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C7AB08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9D28B5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D37FD98" w14:textId="5751374E" w:rsidR="00AA1298" w:rsidRDefault="00AA1298" w:rsidP="00AA1298">
      <w:pPr>
        <w:pStyle w:val="ListBullet"/>
        <w:numPr>
          <w:ilvl w:val="0"/>
          <w:numId w:val="7"/>
        </w:numPr>
      </w:pPr>
      <w:r>
        <w:t>API Integration</w:t>
      </w:r>
    </w:p>
    <w:p w14:paraId="08086F3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6A0216B" w14:textId="2851190F" w:rsidR="00AA1298" w:rsidRDefault="00AA1298" w:rsidP="00AD5CA8">
      <w:pPr>
        <w:pStyle w:val="ListBullet"/>
        <w:numPr>
          <w:ilvl w:val="0"/>
          <w:numId w:val="0"/>
        </w:numPr>
      </w:pPr>
      <w:r>
        <w:t>Use Sanity’s built-in API for fetching data (e.g., products, categories).</w:t>
      </w:r>
    </w:p>
    <w:p w14:paraId="082EF0C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BD87D4E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Use GROQ queries to fetch specific data.</w:t>
      </w:r>
    </w:p>
    <w:p w14:paraId="0B4BDFD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8D7386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39AFC6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BD24F3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E36C42E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14DC69E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6D6E48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Functionalities</w:t>
      </w:r>
    </w:p>
    <w:p w14:paraId="5D092E2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43CBA0E" w14:textId="0FCD1876" w:rsidR="00AA1298" w:rsidRDefault="00AA1298" w:rsidP="00AA1298">
      <w:pPr>
        <w:pStyle w:val="ListBullet"/>
        <w:numPr>
          <w:ilvl w:val="0"/>
          <w:numId w:val="8"/>
        </w:numPr>
      </w:pPr>
      <w:r>
        <w:t>Authentication System</w:t>
      </w:r>
    </w:p>
    <w:p w14:paraId="68BA78C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4B89EB8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Login, register (using JWT).</w:t>
      </w:r>
    </w:p>
    <w:p w14:paraId="49ADE1A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EB73B6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Google/Facebook login (OAuth).</w:t>
      </w:r>
    </w:p>
    <w:p w14:paraId="466DE56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106B99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A09FA5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BD6CA4E" w14:textId="0A6D272D" w:rsidR="00AA1298" w:rsidRDefault="00AA1298" w:rsidP="00AA1298">
      <w:pPr>
        <w:pStyle w:val="ListBullet"/>
        <w:numPr>
          <w:ilvl w:val="0"/>
          <w:numId w:val="8"/>
        </w:numPr>
      </w:pPr>
      <w:r>
        <w:t>Shopping Cart</w:t>
      </w:r>
    </w:p>
    <w:p w14:paraId="2A1BF5C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DB03B8B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Add/remove/update products.</w:t>
      </w:r>
    </w:p>
    <w:p w14:paraId="3CE9071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2C1845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Store cart locally (</w:t>
      </w:r>
      <w:proofErr w:type="spellStart"/>
      <w:r>
        <w:t>localStorage</w:t>
      </w:r>
      <w:proofErr w:type="spellEnd"/>
      <w:r>
        <w:t>/</w:t>
      </w:r>
      <w:proofErr w:type="spellStart"/>
      <w:r>
        <w:t>sessionStorage</w:t>
      </w:r>
      <w:proofErr w:type="spellEnd"/>
      <w:r>
        <w:t>).</w:t>
      </w:r>
    </w:p>
    <w:p w14:paraId="64FE39D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7FEF21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A98FF5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A87A669" w14:textId="1884A478" w:rsidR="00AA1298" w:rsidRDefault="00AA1298" w:rsidP="00AA1298">
      <w:pPr>
        <w:pStyle w:val="ListBullet"/>
        <w:numPr>
          <w:ilvl w:val="0"/>
          <w:numId w:val="8"/>
        </w:numPr>
      </w:pPr>
      <w:r>
        <w:t>Search and Filter</w:t>
      </w:r>
    </w:p>
    <w:p w14:paraId="0107D7C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4ED814D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Search bar with auto-complete.</w:t>
      </w:r>
    </w:p>
    <w:p w14:paraId="46862D8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48E89F9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Filters by price, category, ratings, etc.</w:t>
      </w:r>
    </w:p>
    <w:p w14:paraId="0B4FEE7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47C69B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3EFFEC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90CD5DB" w14:textId="33A64F22" w:rsidR="00AA1298" w:rsidRDefault="00AA1298" w:rsidP="00AA1298">
      <w:pPr>
        <w:pStyle w:val="ListBullet"/>
        <w:numPr>
          <w:ilvl w:val="0"/>
          <w:numId w:val="8"/>
        </w:numPr>
      </w:pPr>
      <w:r>
        <w:t>Order Management</w:t>
      </w:r>
    </w:p>
    <w:p w14:paraId="6C74FEAF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F5B6E64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Checkout process with address form and payment integration (Stripe or PayPal).</w:t>
      </w:r>
    </w:p>
    <w:p w14:paraId="51A6E50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AADB45C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Track orders on the user dashboard.</w:t>
      </w:r>
    </w:p>
    <w:p w14:paraId="44ECED5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059D3C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11D9950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78F51C1" w14:textId="0E36A665" w:rsidR="00AA1298" w:rsidRDefault="00AA1298" w:rsidP="00AA1298">
      <w:pPr>
        <w:pStyle w:val="ListBullet"/>
        <w:numPr>
          <w:ilvl w:val="0"/>
          <w:numId w:val="8"/>
        </w:numPr>
      </w:pPr>
      <w:r>
        <w:t>Admin Panel</w:t>
      </w:r>
    </w:p>
    <w:p w14:paraId="20401BB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6747467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Manage products, categories, and orders.</w:t>
      </w:r>
    </w:p>
    <w:p w14:paraId="4CA2785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FEFBB8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AF9478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8394BE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9219231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23BE6A8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B0A7A83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Technologies for Backend</w:t>
      </w:r>
    </w:p>
    <w:p w14:paraId="3C0AE4E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8FB7E28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CMS: Sanity CMS.</w:t>
      </w:r>
    </w:p>
    <w:p w14:paraId="3323860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4D93E3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 xml:space="preserve">Server: </w:t>
      </w:r>
      <w:proofErr w:type="spellStart"/>
      <w:r>
        <w:t>Node.js</w:t>
      </w:r>
      <w:proofErr w:type="spellEnd"/>
      <w:r>
        <w:t xml:space="preserve"> (if required for additional APIs).</w:t>
      </w:r>
    </w:p>
    <w:p w14:paraId="4D3499FF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604B98E" w14:textId="7815589A" w:rsidR="00AA1298" w:rsidRDefault="00AA1298" w:rsidP="00AD5CA8">
      <w:pPr>
        <w:pStyle w:val="ListBullet"/>
        <w:numPr>
          <w:ilvl w:val="0"/>
          <w:numId w:val="0"/>
        </w:numPr>
      </w:pPr>
      <w:r>
        <w:t>Database: Sanity’s content lake (or MongoDB if custom backend is added).</w:t>
      </w:r>
    </w:p>
    <w:p w14:paraId="2E4F685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762665D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Payment Gateway: Stripe, PayPal.</w:t>
      </w:r>
    </w:p>
    <w:p w14:paraId="54FDBD5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554F43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728C9E0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52CB6DCE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14057F8" w14:textId="7229F1F4" w:rsidR="00AA1298" w:rsidRDefault="00AA1298" w:rsidP="00AA1298">
      <w:pPr>
        <w:pStyle w:val="ListBullet"/>
        <w:numPr>
          <w:ilvl w:val="0"/>
          <w:numId w:val="7"/>
        </w:numPr>
      </w:pPr>
      <w:r>
        <w:t>Deployment</w:t>
      </w:r>
    </w:p>
    <w:p w14:paraId="7C7BB7A8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31419DD2" w14:textId="77777777" w:rsidR="00AA1298" w:rsidRDefault="00AA1298" w:rsidP="00AD5CA8">
      <w:pPr>
        <w:pStyle w:val="ListBullet"/>
        <w:numPr>
          <w:ilvl w:val="0"/>
          <w:numId w:val="0"/>
        </w:numPr>
      </w:pPr>
      <w:r>
        <w:t xml:space="preserve">Frontend Deployment: </w:t>
      </w:r>
      <w:proofErr w:type="spellStart"/>
      <w:r>
        <w:t>Vercel</w:t>
      </w:r>
      <w:proofErr w:type="spellEnd"/>
      <w:r>
        <w:t xml:space="preserve"> or </w:t>
      </w:r>
      <w:proofErr w:type="spellStart"/>
      <w:r>
        <w:t>Netlify</w:t>
      </w:r>
      <w:proofErr w:type="spellEnd"/>
      <w:r>
        <w:t>.</w:t>
      </w:r>
    </w:p>
    <w:p w14:paraId="3D50497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C1E712E" w14:textId="3F6704DB" w:rsidR="00AA1298" w:rsidRDefault="00AA1298" w:rsidP="00AD5CA8">
      <w:pPr>
        <w:pStyle w:val="ListBullet"/>
        <w:numPr>
          <w:ilvl w:val="0"/>
          <w:numId w:val="0"/>
        </w:numPr>
      </w:pPr>
      <w:r>
        <w:t xml:space="preserve">Backend Deployment: Sanity CMS’s built-in hosting or custom server on platforms like </w:t>
      </w:r>
      <w:proofErr w:type="spellStart"/>
      <w:r>
        <w:t>Heroku</w:t>
      </w:r>
      <w:proofErr w:type="spellEnd"/>
      <w:r>
        <w:t>/AWS.</w:t>
      </w:r>
    </w:p>
    <w:p w14:paraId="46E8D896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DC9DB6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3F2708E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1FBD79F7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2FCB606" w14:textId="77777777" w:rsidR="00AA1298" w:rsidRDefault="00AA1298" w:rsidP="00AD5CA8">
      <w:pPr>
        <w:pStyle w:val="ListBullet"/>
        <w:numPr>
          <w:ilvl w:val="0"/>
          <w:numId w:val="0"/>
        </w:numPr>
      </w:pPr>
      <w:r>
        <w:t>Workflow Summary</w:t>
      </w:r>
    </w:p>
    <w:p w14:paraId="73DFCDFB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BEE1329" w14:textId="06A32D1D" w:rsidR="00AA1298" w:rsidRDefault="00AA1298" w:rsidP="00AA1298">
      <w:pPr>
        <w:pStyle w:val="ListBullet"/>
        <w:numPr>
          <w:ilvl w:val="0"/>
          <w:numId w:val="9"/>
        </w:numPr>
      </w:pPr>
      <w:r>
        <w:t>Frontend: React/</w:t>
      </w:r>
      <w:proofErr w:type="spellStart"/>
      <w:r>
        <w:t>Next.js</w:t>
      </w:r>
      <w:proofErr w:type="spellEnd"/>
      <w:r>
        <w:t xml:space="preserve"> connects to Sanity CMS for data fetching.</w:t>
      </w:r>
    </w:p>
    <w:p w14:paraId="27620B33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7546E6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D1B6AAF" w14:textId="2D9E55EA" w:rsidR="00AA1298" w:rsidRDefault="00AA1298" w:rsidP="00AA1298">
      <w:pPr>
        <w:pStyle w:val="ListBullet"/>
        <w:numPr>
          <w:ilvl w:val="0"/>
          <w:numId w:val="9"/>
        </w:numPr>
      </w:pPr>
      <w:r>
        <w:t>Backend: Sanity CMS for content management (products, categories).</w:t>
      </w:r>
    </w:p>
    <w:p w14:paraId="1FD8A78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5A075F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7DA1884" w14:textId="2E52B12C" w:rsidR="00AA1298" w:rsidRDefault="00AA1298" w:rsidP="00AA1298">
      <w:pPr>
        <w:pStyle w:val="ListBullet"/>
        <w:numPr>
          <w:ilvl w:val="0"/>
          <w:numId w:val="9"/>
        </w:numPr>
      </w:pPr>
      <w:r>
        <w:t>Database: Managed by Sanity.</w:t>
      </w:r>
    </w:p>
    <w:p w14:paraId="54EB31A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DDBD7BC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5F036DD" w14:textId="3563C38B" w:rsidR="00AA1298" w:rsidRDefault="00AA1298" w:rsidP="00AA1298">
      <w:pPr>
        <w:pStyle w:val="ListBullet"/>
        <w:numPr>
          <w:ilvl w:val="0"/>
          <w:numId w:val="9"/>
        </w:numPr>
      </w:pPr>
      <w:r>
        <w:t>API: GROQ queries to fetch/update data.</w:t>
      </w:r>
    </w:p>
    <w:p w14:paraId="7B75A7E1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BB65CA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E0D1429" w14:textId="4F518E2D" w:rsidR="00AA1298" w:rsidRDefault="00AA1298" w:rsidP="00AA1298">
      <w:pPr>
        <w:pStyle w:val="ListBullet"/>
        <w:numPr>
          <w:ilvl w:val="0"/>
          <w:numId w:val="9"/>
        </w:numPr>
      </w:pPr>
      <w:r>
        <w:t>Authentication: JWT or OAuth-based system.</w:t>
      </w:r>
    </w:p>
    <w:p w14:paraId="66CB4A39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1FEB6B0A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5761B8D" w14:textId="06C836A8" w:rsidR="00AA1298" w:rsidRDefault="00AA1298" w:rsidP="00AA1298">
      <w:pPr>
        <w:pStyle w:val="ListBullet"/>
        <w:numPr>
          <w:ilvl w:val="0"/>
          <w:numId w:val="9"/>
        </w:numPr>
      </w:pPr>
      <w:r>
        <w:t>Payment: Stripe/PayPal integration for secure checkout.</w:t>
      </w:r>
    </w:p>
    <w:p w14:paraId="3F0BBD8D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40738F15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2C44EFB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6BAC5C0C" w14:textId="77777777" w:rsidR="00AA1298" w:rsidRDefault="00AA1298" w:rsidP="00AD5CA8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0FD42072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57ED6A03" w14:textId="77777777" w:rsidR="00AA1298" w:rsidRDefault="00AA1298" w:rsidP="00AD5CA8">
      <w:pPr>
        <w:pStyle w:val="ListBullet"/>
        <w:numPr>
          <w:ilvl w:val="0"/>
          <w:numId w:val="0"/>
        </w:numPr>
      </w:pPr>
      <w:proofErr w:type="spellStart"/>
      <w:r>
        <w:t>Yeh</w:t>
      </w:r>
      <w:proofErr w:type="spellEnd"/>
      <w:r>
        <w:t xml:space="preserve"> structure e-commerce website </w:t>
      </w:r>
      <w:proofErr w:type="spellStart"/>
      <w:r>
        <w:t>ko</w:t>
      </w:r>
      <w:proofErr w:type="spellEnd"/>
      <w:r>
        <w:t xml:space="preserve"> scalable </w:t>
      </w:r>
      <w:proofErr w:type="spellStart"/>
      <w:r>
        <w:t>aur</w:t>
      </w:r>
      <w:proofErr w:type="spellEnd"/>
      <w:r>
        <w:t xml:space="preserve"> secure </w:t>
      </w:r>
      <w:proofErr w:type="spellStart"/>
      <w:r>
        <w:t>banata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 If you need any specific implementation, let me know!</w:t>
      </w:r>
    </w:p>
    <w:p w14:paraId="4A08E28F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7F566494" w14:textId="77777777" w:rsidR="00AA1298" w:rsidRDefault="00AA1298" w:rsidP="00AD5CA8">
      <w:pPr>
        <w:pStyle w:val="ListBullet"/>
        <w:numPr>
          <w:ilvl w:val="0"/>
          <w:numId w:val="0"/>
        </w:numPr>
      </w:pPr>
    </w:p>
    <w:p w14:paraId="0CD11346" w14:textId="184D533E" w:rsidR="001C540D" w:rsidRDefault="00D33D7E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5138CA" wp14:editId="09150DE7">
            <wp:simplePos x="0" y="0"/>
            <wp:positionH relativeFrom="column">
              <wp:posOffset>0</wp:posOffset>
            </wp:positionH>
            <wp:positionV relativeFrom="paragraph">
              <wp:posOffset>543560</wp:posOffset>
            </wp:positionV>
            <wp:extent cx="5943600" cy="4771390"/>
            <wp:effectExtent l="0" t="0" r="0" b="0"/>
            <wp:wrapTopAndBottom/>
            <wp:docPr id="19756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3051" name="Picture 1975623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40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01D52" w14:textId="77777777" w:rsidR="00E05940" w:rsidRDefault="00E05940">
      <w:r>
        <w:separator/>
      </w:r>
    </w:p>
    <w:p w14:paraId="0E91C967" w14:textId="77777777" w:rsidR="00E05940" w:rsidRDefault="00E05940"/>
  </w:endnote>
  <w:endnote w:type="continuationSeparator" w:id="0">
    <w:p w14:paraId="2D68AA2C" w14:textId="77777777" w:rsidR="00E05940" w:rsidRDefault="00E05940">
      <w:r>
        <w:continuationSeparator/>
      </w:r>
    </w:p>
    <w:p w14:paraId="23551A80" w14:textId="77777777" w:rsidR="00E05940" w:rsidRDefault="00E05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D624E" w14:textId="77777777" w:rsidR="001C540D" w:rsidRDefault="003970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09E99" w14:textId="77777777" w:rsidR="00E05940" w:rsidRDefault="00E05940">
      <w:r>
        <w:separator/>
      </w:r>
    </w:p>
    <w:p w14:paraId="4C6135F6" w14:textId="77777777" w:rsidR="00E05940" w:rsidRDefault="00E05940"/>
  </w:footnote>
  <w:footnote w:type="continuationSeparator" w:id="0">
    <w:p w14:paraId="27991A35" w14:textId="77777777" w:rsidR="00E05940" w:rsidRDefault="00E05940">
      <w:r>
        <w:continuationSeparator/>
      </w:r>
    </w:p>
    <w:p w14:paraId="378F35D3" w14:textId="77777777" w:rsidR="00E05940" w:rsidRDefault="00E059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B41246"/>
    <w:multiLevelType w:val="hybridMultilevel"/>
    <w:tmpl w:val="C4185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18FA"/>
    <w:multiLevelType w:val="hybridMultilevel"/>
    <w:tmpl w:val="8C0E7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B88"/>
    <w:multiLevelType w:val="hybridMultilevel"/>
    <w:tmpl w:val="B700E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09DE"/>
    <w:multiLevelType w:val="hybridMultilevel"/>
    <w:tmpl w:val="1D1E4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783"/>
    <w:multiLevelType w:val="hybridMultilevel"/>
    <w:tmpl w:val="77FC8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09215">
    <w:abstractNumId w:val="1"/>
  </w:num>
  <w:num w:numId="2" w16cid:durableId="990718271">
    <w:abstractNumId w:val="0"/>
  </w:num>
  <w:num w:numId="3" w16cid:durableId="1534687376">
    <w:abstractNumId w:val="4"/>
  </w:num>
  <w:num w:numId="4" w16cid:durableId="585501133">
    <w:abstractNumId w:val="8"/>
  </w:num>
  <w:num w:numId="5" w16cid:durableId="878325525">
    <w:abstractNumId w:val="2"/>
  </w:num>
  <w:num w:numId="6" w16cid:durableId="917253835">
    <w:abstractNumId w:val="5"/>
  </w:num>
  <w:num w:numId="7" w16cid:durableId="1659308954">
    <w:abstractNumId w:val="7"/>
  </w:num>
  <w:num w:numId="8" w16cid:durableId="1371223902">
    <w:abstractNumId w:val="3"/>
  </w:num>
  <w:num w:numId="9" w16cid:durableId="1245800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C6"/>
    <w:rsid w:val="001C540D"/>
    <w:rsid w:val="002603C6"/>
    <w:rsid w:val="002E1E2D"/>
    <w:rsid w:val="004F7861"/>
    <w:rsid w:val="005678D3"/>
    <w:rsid w:val="005D6794"/>
    <w:rsid w:val="00757BAE"/>
    <w:rsid w:val="00857603"/>
    <w:rsid w:val="008B030F"/>
    <w:rsid w:val="0096501A"/>
    <w:rsid w:val="00A06FBB"/>
    <w:rsid w:val="00AA1298"/>
    <w:rsid w:val="00AD5CA8"/>
    <w:rsid w:val="00BB2E9B"/>
    <w:rsid w:val="00BD3368"/>
    <w:rsid w:val="00C909D7"/>
    <w:rsid w:val="00CE0B44"/>
    <w:rsid w:val="00D33D7E"/>
    <w:rsid w:val="00DE55B7"/>
    <w:rsid w:val="00E05940"/>
    <w:rsid w:val="00EA4248"/>
    <w:rsid w:val="00F5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BD7BA"/>
  <w15:chartTrackingRefBased/>
  <w15:docId w15:val="{036D282F-1B3F-7140-8D80-278A7517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BB13111-AD45-1046-8D5F-C1769EE495EF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%7bABB13111-AD45-1046-8D5F-C1769EE495EF%7dtf50002051.dotx</Template>
  <TotalTime>1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rao</dc:creator>
  <cp:keywords/>
  <dc:description/>
  <cp:lastModifiedBy>naila rao</cp:lastModifiedBy>
  <cp:revision>2</cp:revision>
  <dcterms:created xsi:type="dcterms:W3CDTF">2025-01-17T19:22:00Z</dcterms:created>
  <dcterms:modified xsi:type="dcterms:W3CDTF">2025-01-17T19:22:00Z</dcterms:modified>
</cp:coreProperties>
</file>